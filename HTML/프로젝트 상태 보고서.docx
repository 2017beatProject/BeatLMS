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1D" w:rsidRPr="00BD55CF" w:rsidRDefault="001F29A4">
      <w:pPr>
        <w:pStyle w:val="a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개발 보고서</w:t>
      </w:r>
    </w:p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프로젝트 요약</w:t>
      </w:r>
      <w:bookmarkStart w:id="0" w:name="_GoBack"/>
      <w:bookmarkEnd w:id="0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C47A1D" w:rsidRPr="00BD55CF" w:rsidTr="00C47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보고 날짜</w:t>
            </w:r>
          </w:p>
        </w:tc>
        <w:tc>
          <w:tcPr>
            <w:tcW w:w="3664" w:type="dxa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프로젝트 이름</w:t>
            </w:r>
          </w:p>
        </w:tc>
        <w:tc>
          <w:tcPr>
            <w:tcW w:w="3667" w:type="dxa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작성자</w:t>
            </w:r>
          </w:p>
        </w:tc>
      </w:tr>
      <w:tr w:rsidR="00C47A1D" w:rsidRPr="00BD55CF" w:rsidTr="00C47A1D">
        <w:sdt>
          <w:sdtPr>
            <w:rPr>
              <w:rFonts w:ascii="맑은 고딕" w:eastAsia="맑은 고딕" w:hAnsi="맑은 고딕"/>
            </w:rPr>
            <w:id w:val="1279524753"/>
            <w:placeholder>
              <w:docPart w:val="CB18FC26EE4D4C6491C3386FF9EB0FB7"/>
            </w:placeholder>
            <w:showingPlcHdr/>
            <w:date>
              <w:dateFormat w:val="yyyy년 M월 d일"/>
              <w:lid w:val="ko-K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C47A1D" w:rsidRPr="00BD55CF" w:rsidRDefault="003909D3">
                <w:pPr>
                  <w:rPr>
                    <w:rFonts w:ascii="맑은 고딕" w:eastAsia="맑은 고딕" w:hAnsi="맑은 고딕"/>
                  </w:rPr>
                </w:pPr>
                <w:r w:rsidRPr="00BD55CF">
                  <w:rPr>
                    <w:rFonts w:ascii="맑은 고딕" w:eastAsia="맑은 고딕" w:hAnsi="맑은 고딕"/>
                    <w:lang w:val="ko-KR"/>
                  </w:rPr>
                  <w:t>[날짜 선택]</w:t>
                </w:r>
              </w:p>
            </w:tc>
          </w:sdtContent>
        </w:sdt>
        <w:sdt>
          <w:sdtPr>
            <w:rPr>
              <w:rFonts w:ascii="맑은 고딕" w:eastAsia="맑은 고딕" w:hAnsi="맑은 고딕"/>
            </w:rPr>
            <w:id w:val="-1700001846"/>
            <w:placeholder>
              <w:docPart w:val="4C61C58F4AD944B9825FB8024A988030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664" w:type="dxa"/>
              </w:tcPr>
              <w:p w:rsidR="00C47A1D" w:rsidRPr="00BD55CF" w:rsidRDefault="003909D3">
                <w:pPr>
                  <w:rPr>
                    <w:rFonts w:ascii="맑은 고딕" w:eastAsia="맑은 고딕" w:hAnsi="맑은 고딕"/>
                  </w:rPr>
                </w:pPr>
                <w:r w:rsidRPr="00BD55CF">
                  <w:rPr>
                    <w:rFonts w:ascii="맑은 고딕" w:eastAsia="맑은 고딕" w:hAnsi="맑은 고딕"/>
                    <w:lang w:val="ko-KR"/>
                  </w:rPr>
                  <w:t>[프로젝트]</w:t>
                </w:r>
              </w:p>
            </w:tc>
          </w:sdtContent>
        </w:sdt>
        <w:sdt>
          <w:sdtPr>
            <w:rPr>
              <w:rFonts w:ascii="맑은 고딕" w:eastAsia="맑은 고딕" w:hAnsi="맑은 고딕"/>
            </w:rPr>
            <w:alias w:val="작성자"/>
            <w:tag w:val=""/>
            <w:id w:val="1259179445"/>
            <w:placeholder>
              <w:docPart w:val="35EF06A5CBF14ED9B77EF34DD497A5CA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C47A1D" w:rsidRPr="00BD55CF" w:rsidRDefault="00FE4EB3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/>
                  </w:rPr>
                  <w:t>6023</w:t>
                </w:r>
              </w:p>
            </w:tc>
          </w:sdtContent>
        </w:sdt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상황 요약</w:t>
      </w:r>
    </w:p>
    <w:sdt>
      <w:sdtPr>
        <w:rPr>
          <w:rFonts w:ascii="맑은 고딕" w:eastAsia="맑은 고딕" w:hAnsi="맑은 고딕"/>
        </w:rPr>
        <w:id w:val="395711549"/>
        <w:placeholder>
          <w:docPart w:val="D7AC7EF5FC8B4A38B44C7B240C21C1F5"/>
        </w:placeholder>
        <w:temporary/>
        <w:showingPlcHdr/>
        <w15:appearance w15:val="hidden"/>
        <w:text/>
      </w:sdtPr>
      <w:sdtEndPr/>
      <w:sdtContent>
        <w:p w:rsidR="00C47A1D" w:rsidRPr="00BD55CF" w:rsidRDefault="003909D3">
          <w:pPr>
            <w:rPr>
              <w:rFonts w:ascii="맑은 고딕" w:eastAsia="맑은 고딕" w:hAnsi="맑은 고딕"/>
            </w:rPr>
          </w:pPr>
          <w:r w:rsidRPr="00BD55CF">
            <w:rPr>
              <w:rFonts w:ascii="맑은 고딕" w:eastAsia="맑은 고딕" w:hAnsi="맑은 고딕"/>
              <w:lang w:val="ko-KR"/>
            </w:rPr>
            <w:t>[이 항목과 같은 개체 틀 텍스트를 바꾸려면 해당 텍스트를 클릭하고 입력하기만 하면 됩니다. 연락처도 간단하게 추가할 수 있습니다. 연락처 정보 개체 틀이 있는 페이지 머리글 영역을 두 번 클릭하면 연락처를 추가할 수 있습니다.]</w:t>
          </w:r>
        </w:p>
      </w:sdtContent>
    </w:sdt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프로젝트 개요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520"/>
        <w:gridCol w:w="1008"/>
        <w:gridCol w:w="2016"/>
        <w:gridCol w:w="2016"/>
        <w:gridCol w:w="2520"/>
      </w:tblGrid>
      <w:tr w:rsidR="00C47A1D" w:rsidRPr="00BD55CF" w:rsidTr="00C47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작업</w:t>
            </w:r>
          </w:p>
        </w:tc>
        <w:tc>
          <w:tcPr>
            <w:tcW w:w="50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완료율</w:t>
            </w:r>
          </w:p>
        </w:tc>
        <w:tc>
          <w:tcPr>
            <w:tcW w:w="100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기한</w:t>
            </w:r>
          </w:p>
        </w:tc>
        <w:tc>
          <w:tcPr>
            <w:tcW w:w="100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동인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참고</w:t>
            </w: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예산 개요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520"/>
        <w:gridCol w:w="2016"/>
        <w:gridCol w:w="1512"/>
        <w:gridCol w:w="1512"/>
        <w:gridCol w:w="2520"/>
      </w:tblGrid>
      <w:tr w:rsidR="00C47A1D" w:rsidRPr="00BD55CF" w:rsidTr="00C47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범주</w:t>
            </w:r>
          </w:p>
        </w:tc>
        <w:tc>
          <w:tcPr>
            <w:tcW w:w="100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지출</w:t>
            </w:r>
          </w:p>
        </w:tc>
        <w:tc>
          <w:tcPr>
            <w:tcW w:w="7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전체 차지 비율</w:t>
            </w:r>
          </w:p>
        </w:tc>
        <w:tc>
          <w:tcPr>
            <w:tcW w:w="7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정상 진행 여부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참고</w:t>
            </w: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lastRenderedPageBreak/>
        <w:t>위험 및 문제 기록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C47A1D" w:rsidRPr="00BD55CF" w:rsidTr="00C47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문제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담당자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날짜</w:t>
            </w:r>
          </w:p>
        </w:tc>
      </w:tr>
      <w:tr w:rsidR="00C47A1D" w:rsidRPr="00BD55CF" w:rsidTr="00C47A1D">
        <w:tc>
          <w:tcPr>
            <w:tcW w:w="25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25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25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결론/권고</w:t>
      </w:r>
    </w:p>
    <w:sdt>
      <w:sdtPr>
        <w:rPr>
          <w:rFonts w:ascii="맑은 고딕" w:eastAsia="맑은 고딕" w:hAnsi="맑은 고딕"/>
        </w:rPr>
        <w:id w:val="2113014274"/>
        <w:placeholder>
          <w:docPart w:val="259DCD20EC374C9FB7AF11149D6D3F70"/>
        </w:placeholder>
        <w:temporary/>
        <w:showingPlcHdr/>
        <w15:appearance w15:val="hidden"/>
        <w:text/>
      </w:sdtPr>
      <w:sdtEndPr/>
      <w:sdtContent>
        <w:p w:rsidR="00C47A1D" w:rsidRPr="00BD55CF" w:rsidRDefault="003909D3">
          <w:pPr>
            <w:rPr>
              <w:rFonts w:ascii="맑은 고딕" w:eastAsia="맑은 고딕" w:hAnsi="맑은 고딕"/>
            </w:rPr>
          </w:pPr>
          <w:r w:rsidRPr="00BD55CF">
            <w:rPr>
              <w:rFonts w:ascii="맑은 고딕" w:eastAsia="맑은 고딕" w:hAnsi="맑은 고딕"/>
              <w:lang w:val="ko-KR"/>
            </w:rPr>
            <w:t>[표에 행을 추가해야 하는 경우 마우스 포인터를 표의 왼쪽 가장자리에 올려놓으면 행 사이에 나타나는 더하기 기호를 클릭합니다.]</w:t>
          </w:r>
        </w:p>
      </w:sdtContent>
    </w:sdt>
    <w:sectPr w:rsidR="00C47A1D" w:rsidRPr="00BD55CF">
      <w:footerReference w:type="default" r:id="rId9"/>
      <w:headerReference w:type="first" r:id="rId10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7CA" w:rsidRDefault="000617CA">
      <w:pPr>
        <w:spacing w:before="0" w:after="0"/>
      </w:pPr>
      <w:r>
        <w:separator/>
      </w:r>
    </w:p>
  </w:endnote>
  <w:endnote w:type="continuationSeparator" w:id="0">
    <w:p w:rsidR="000617CA" w:rsidRDefault="000617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CE6C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7CA" w:rsidRDefault="000617CA">
      <w:pPr>
        <w:spacing w:before="0" w:after="0"/>
      </w:pPr>
      <w:r>
        <w:separator/>
      </w:r>
    </w:p>
  </w:footnote>
  <w:footnote w:type="continuationSeparator" w:id="0">
    <w:p w:rsidR="000617CA" w:rsidRDefault="000617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>
      <w:tc>
        <w:tcPr>
          <w:tcW w:w="2500" w:type="pct"/>
          <w:vAlign w:val="bottom"/>
        </w:tcPr>
        <w:p w:rsidR="00C47A1D" w:rsidRDefault="00A3754B">
          <w:r>
            <w:rPr>
              <w:rFonts w:hint="eastAsia"/>
            </w:rPr>
            <w:t>비트교육센터</w:t>
          </w:r>
        </w:p>
        <w:p w:rsidR="00C47A1D" w:rsidRDefault="00A3754B">
          <w:r w:rsidRPr="00A3754B">
            <w:rPr>
              <w:rFonts w:hint="eastAsia"/>
            </w:rPr>
            <w:t>서울특별시</w:t>
          </w:r>
          <w:r w:rsidRPr="00A3754B">
            <w:rPr>
              <w:rFonts w:hint="eastAsia"/>
            </w:rPr>
            <w:t xml:space="preserve"> </w:t>
          </w:r>
          <w:r w:rsidRPr="00A3754B">
            <w:rPr>
              <w:rFonts w:hint="eastAsia"/>
            </w:rPr>
            <w:t>서초구</w:t>
          </w:r>
          <w:r w:rsidRPr="00A3754B">
            <w:rPr>
              <w:rFonts w:hint="eastAsia"/>
            </w:rPr>
            <w:t xml:space="preserve"> </w:t>
          </w:r>
          <w:r w:rsidRPr="00A3754B">
            <w:rPr>
              <w:rFonts w:hint="eastAsia"/>
            </w:rPr>
            <w:t>서초대로</w:t>
          </w:r>
          <w:r w:rsidRPr="00A3754B">
            <w:rPr>
              <w:rFonts w:hint="eastAsia"/>
            </w:rPr>
            <w:t>74</w:t>
          </w:r>
          <w:r w:rsidRPr="00A3754B">
            <w:rPr>
              <w:rFonts w:hint="eastAsia"/>
            </w:rPr>
            <w:t>길</w:t>
          </w:r>
          <w:r w:rsidRPr="00A3754B">
            <w:rPr>
              <w:rFonts w:hint="eastAsia"/>
            </w:rPr>
            <w:t xml:space="preserve">33 </w:t>
          </w:r>
          <w:proofErr w:type="spellStart"/>
          <w:r w:rsidRPr="00A3754B">
            <w:rPr>
              <w:rFonts w:hint="eastAsia"/>
            </w:rPr>
            <w:t>비트빌</w:t>
          </w:r>
          <w:proofErr w:type="spellEnd"/>
          <w:r w:rsidRPr="00A3754B">
            <w:rPr>
              <w:rFonts w:hint="eastAsia"/>
            </w:rPr>
            <w:t xml:space="preserve"> 3</w:t>
          </w:r>
          <w:r w:rsidRPr="00A3754B">
            <w:rPr>
              <w:rFonts w:hint="eastAsia"/>
            </w:rPr>
            <w:t>층</w:t>
          </w:r>
        </w:p>
        <w:p w:rsidR="00C47A1D" w:rsidRDefault="00CE6CD2">
          <w:pPr>
            <w:spacing w:after="0"/>
          </w:pPr>
          <w:r w:rsidRPr="00CE6CD2">
            <w:rPr>
              <w:rStyle w:val="a6"/>
              <w:lang w:val="ko-KR"/>
            </w:rPr>
            <w:t>TEL 02-3486-3456 | FAX 02-3486-7890</w:t>
          </w:r>
        </w:p>
      </w:tc>
      <w:sdt>
        <w:sdt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C47A1D" w:rsidRDefault="003909D3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>
                    <wp:extent cx="2846622" cy="497840"/>
                    <wp:effectExtent l="0" t="0" r="0" b="0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그림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0202" cy="49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47A1D" w:rsidRDefault="00C47A1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B3"/>
    <w:rsid w:val="000617CA"/>
    <w:rsid w:val="001F29A4"/>
    <w:rsid w:val="003909D3"/>
    <w:rsid w:val="00670582"/>
    <w:rsid w:val="00A3754B"/>
    <w:rsid w:val="00BD55CF"/>
    <w:rsid w:val="00C47A1D"/>
    <w:rsid w:val="00CE6CD2"/>
    <w:rsid w:val="00F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BF5F6"/>
  <w15:chartTrackingRefBased/>
  <w15:docId w15:val="{00C769A4-156D-4AAD-B5A9-E94BFCB6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b\AppData\Roaming\Microsoft\Templates\&#54532;&#47196;&#51229;&#53944;%20&#49345;&#53468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18FC26EE4D4C6491C3386FF9EB0F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9A24A21-15EF-40FE-94CD-9FB18877EDA0}"/>
      </w:docPartPr>
      <w:docPartBody>
        <w:p w:rsidR="00000000" w:rsidRDefault="00AD7E66">
          <w:pPr>
            <w:pStyle w:val="CB18FC26EE4D4C6491C3386FF9EB0FB7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  <w:docPart>
      <w:docPartPr>
        <w:name w:val="4C61C58F4AD944B9825FB8024A98803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BDF175-FD4C-4F63-8988-2FA39E219D55}"/>
      </w:docPartPr>
      <w:docPartBody>
        <w:p w:rsidR="00000000" w:rsidRDefault="00AD7E66">
          <w:pPr>
            <w:pStyle w:val="4C61C58F4AD944B9825FB8024A988030"/>
          </w:pPr>
          <w:r>
            <w:rPr>
              <w:lang w:val="ko-KR"/>
            </w:rPr>
            <w:t>[</w:t>
          </w:r>
          <w:r>
            <w:rPr>
              <w:lang w:val="ko-KR"/>
            </w:rPr>
            <w:t>프로젝트</w:t>
          </w:r>
          <w:r>
            <w:rPr>
              <w:lang w:val="ko-KR"/>
            </w:rPr>
            <w:t>]</w:t>
          </w:r>
        </w:p>
      </w:docPartBody>
    </w:docPart>
    <w:docPart>
      <w:docPartPr>
        <w:name w:val="35EF06A5CBF14ED9B77EF34DD497A5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890CD8-C37C-4C69-BA14-38C5BA2D37D6}"/>
      </w:docPartPr>
      <w:docPartBody>
        <w:p w:rsidR="00000000" w:rsidRDefault="00AD7E66">
          <w:pPr>
            <w:pStyle w:val="35EF06A5CBF14ED9B77EF34DD497A5CA"/>
          </w:pPr>
          <w:r>
            <w:rPr>
              <w:lang w:val="ko-KR"/>
            </w:rPr>
            <w:t>[</w:t>
          </w:r>
          <w:r>
            <w:rPr>
              <w:lang w:val="ko-KR"/>
            </w:rPr>
            <w:t>작성자</w:t>
          </w:r>
          <w:r>
            <w:rPr>
              <w:lang w:val="ko-KR"/>
            </w:rPr>
            <w:t>]</w:t>
          </w:r>
        </w:p>
      </w:docPartBody>
    </w:docPart>
    <w:docPart>
      <w:docPartPr>
        <w:name w:val="D7AC7EF5FC8B4A38B44C7B240C21C1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1040B1-2314-4E66-A1AA-0D9475BD857C}"/>
      </w:docPartPr>
      <w:docPartBody>
        <w:p w:rsidR="00000000" w:rsidRDefault="00AD7E66">
          <w:pPr>
            <w:pStyle w:val="D7AC7EF5FC8B4A38B44C7B240C21C1F5"/>
          </w:pPr>
          <w:r>
            <w:rPr>
              <w:lang w:val="ko-KR"/>
            </w:rPr>
            <w:t>[</w:t>
          </w:r>
          <w:r>
            <w:rPr>
              <w:lang w:val="ko-KR"/>
            </w:rPr>
            <w:t>이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항목과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같은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개체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틀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텍스트를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바꾸려면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해당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텍스트를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클릭하고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입력하기만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하면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됩니다</w:t>
          </w:r>
          <w:r>
            <w:rPr>
              <w:lang w:val="ko-KR"/>
            </w:rPr>
            <w:t xml:space="preserve">. </w:t>
          </w:r>
          <w:r>
            <w:rPr>
              <w:lang w:val="ko-KR"/>
            </w:rPr>
            <w:t>연락처도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간단하게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추가할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수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있습니다</w:t>
          </w:r>
          <w:r>
            <w:rPr>
              <w:lang w:val="ko-KR"/>
            </w:rPr>
            <w:t xml:space="preserve">. </w:t>
          </w:r>
          <w:r>
            <w:rPr>
              <w:lang w:val="ko-KR"/>
            </w:rPr>
            <w:t>연락처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정보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개체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틀이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있는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페이지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머리글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영역을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두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번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클릭하면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연락처를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추가할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수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있습니다</w:t>
          </w:r>
          <w:r>
            <w:rPr>
              <w:lang w:val="ko-KR"/>
            </w:rPr>
            <w:t>.]</w:t>
          </w:r>
        </w:p>
      </w:docPartBody>
    </w:docPart>
    <w:docPart>
      <w:docPartPr>
        <w:name w:val="259DCD20EC374C9FB7AF11149D6D3F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DB08BE-9EB3-44C5-88E5-4A5CF22F671D}"/>
      </w:docPartPr>
      <w:docPartBody>
        <w:p w:rsidR="00000000" w:rsidRDefault="00AD7E66">
          <w:pPr>
            <w:pStyle w:val="259DCD20EC374C9FB7AF11149D6D3F70"/>
          </w:pPr>
          <w:r>
            <w:rPr>
              <w:lang w:val="ko-KR"/>
            </w:rPr>
            <w:t>[</w:t>
          </w:r>
          <w:r>
            <w:rPr>
              <w:lang w:val="ko-KR"/>
            </w:rPr>
            <w:t>표에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행을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추가해야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하는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경우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마우스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포인터를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표의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왼쪽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가장자리에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올려놓으면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행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사이에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나타나는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더하기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기호를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클릭합니다</w:t>
          </w:r>
          <w:r>
            <w:rPr>
              <w:lang w:val="ko-KR"/>
            </w:rPr>
            <w:t>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66"/>
    <w:rsid w:val="00AD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18FC26EE4D4C6491C3386FF9EB0FB7">
    <w:name w:val="CB18FC26EE4D4C6491C3386FF9EB0FB7"/>
    <w:pPr>
      <w:widowControl w:val="0"/>
      <w:wordWrap w:val="0"/>
      <w:autoSpaceDE w:val="0"/>
      <w:autoSpaceDN w:val="0"/>
    </w:pPr>
  </w:style>
  <w:style w:type="paragraph" w:customStyle="1" w:styleId="4C61C58F4AD944B9825FB8024A988030">
    <w:name w:val="4C61C58F4AD944B9825FB8024A988030"/>
    <w:pPr>
      <w:widowControl w:val="0"/>
      <w:wordWrap w:val="0"/>
      <w:autoSpaceDE w:val="0"/>
      <w:autoSpaceDN w:val="0"/>
    </w:pPr>
  </w:style>
  <w:style w:type="paragraph" w:customStyle="1" w:styleId="35EF06A5CBF14ED9B77EF34DD497A5CA">
    <w:name w:val="35EF06A5CBF14ED9B77EF34DD497A5CA"/>
    <w:pPr>
      <w:widowControl w:val="0"/>
      <w:wordWrap w:val="0"/>
      <w:autoSpaceDE w:val="0"/>
      <w:autoSpaceDN w:val="0"/>
    </w:pPr>
  </w:style>
  <w:style w:type="paragraph" w:customStyle="1" w:styleId="D7AC7EF5FC8B4A38B44C7B240C21C1F5">
    <w:name w:val="D7AC7EF5FC8B4A38B44C7B240C21C1F5"/>
    <w:pPr>
      <w:widowControl w:val="0"/>
      <w:wordWrap w:val="0"/>
      <w:autoSpaceDE w:val="0"/>
      <w:autoSpaceDN w:val="0"/>
    </w:pPr>
  </w:style>
  <w:style w:type="paragraph" w:customStyle="1" w:styleId="259DCD20EC374C9FB7AF11149D6D3F70">
    <w:name w:val="259DCD20EC374C9FB7AF11149D6D3F7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C193F-68C3-4219-A7C9-2CB89CE8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8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6023</dc:creator>
  <cp:keywords/>
  <cp:lastModifiedBy>John Seo</cp:lastModifiedBy>
  <cp:revision>5</cp:revision>
  <dcterms:created xsi:type="dcterms:W3CDTF">2017-11-30T05:12:00Z</dcterms:created>
  <dcterms:modified xsi:type="dcterms:W3CDTF">2017-11-30T05:20:00Z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